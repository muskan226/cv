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31B" w14:textId="25954BA8" w:rsidR="00D10A96" w:rsidRPr="00CB7FC2" w:rsidRDefault="002133AC" w:rsidP="00F41319">
      <w:pPr>
        <w:pStyle w:val="Title"/>
      </w:pPr>
      <w:r>
        <w:t>SAHIBA</w:t>
      </w:r>
    </w:p>
    <w:p w14:paraId="12C44679" w14:textId="55C4468F" w:rsidR="00D10A96" w:rsidRPr="00D10A96" w:rsidRDefault="00D10A96" w:rsidP="00D10A96">
      <w:pPr>
        <w:pStyle w:val="Subtitle"/>
      </w:pPr>
    </w:p>
    <w:p w14:paraId="0ED04443" w14:textId="5A344F52" w:rsidR="00D10A96" w:rsidRPr="00D10A96" w:rsidRDefault="007459EF" w:rsidP="00D10A96">
      <w:pPr>
        <w:pStyle w:val="ContactInfo"/>
      </w:pPr>
      <w:r>
        <w:t xml:space="preserve">phone: </w:t>
      </w:r>
      <w:r w:rsidR="002133AC">
        <w:t>9517912052</w:t>
      </w:r>
    </w:p>
    <w:p w14:paraId="41B1B700" w14:textId="12E68B26" w:rsidR="00D10A96" w:rsidRDefault="007459EF" w:rsidP="007459EF">
      <w:pPr>
        <w:jc w:val="right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E-MAIL</w:t>
      </w:r>
      <w:r w:rsidR="001F687C">
        <w:rPr>
          <w:lang w:val="fr-FR"/>
        </w:rPr>
        <w:t xml:space="preserve"> : </w:t>
      </w:r>
      <w:hyperlink r:id="rId10" w:history="1">
        <w:r w:rsidR="001F687C" w:rsidRPr="003C35A5">
          <w:rPr>
            <w:rStyle w:val="Hyperlink"/>
            <w:lang w:val="fr-FR"/>
          </w:rPr>
          <w:t>sahiba.k7974@gmail.com</w:t>
        </w:r>
      </w:hyperlink>
      <w:r w:rsidR="001F687C">
        <w:rPr>
          <w:lang w:val="fr-FR"/>
        </w:rPr>
        <w:t xml:space="preserve"> </w:t>
      </w:r>
    </w:p>
    <w:p w14:paraId="682ADB27" w14:textId="66C07304" w:rsidR="007459EF" w:rsidRDefault="007459EF" w:rsidP="007459EF">
      <w:pPr>
        <w:jc w:val="right"/>
        <w:rPr>
          <w:lang w:val="fr-FR"/>
        </w:rPr>
      </w:pPr>
      <w:r>
        <w:rPr>
          <w:lang w:val="fr-FR"/>
        </w:rPr>
        <w:t>ADDRESS : #965 Sector-</w:t>
      </w:r>
      <w:proofErr w:type="gramStart"/>
      <w:r>
        <w:rPr>
          <w:lang w:val="fr-FR"/>
        </w:rPr>
        <w:t>45,Chandigarh</w:t>
      </w:r>
      <w:proofErr w:type="gramEnd"/>
    </w:p>
    <w:p w14:paraId="70CEBCDC" w14:textId="77777777" w:rsidR="001F687C" w:rsidRDefault="001F687C" w:rsidP="007459EF">
      <w:pPr>
        <w:jc w:val="right"/>
        <w:rPr>
          <w:lang w:val="fr-FR"/>
        </w:rPr>
      </w:pPr>
    </w:p>
    <w:p w14:paraId="22B65C13" w14:textId="77777777" w:rsidR="007459EF" w:rsidRPr="00A239BF" w:rsidRDefault="007459EF" w:rsidP="007459EF">
      <w:pPr>
        <w:jc w:val="right"/>
        <w:rPr>
          <w:lang w:val="fr-FR"/>
        </w:rPr>
      </w:pPr>
    </w:p>
    <w:p w14:paraId="59C64674" w14:textId="77777777" w:rsidR="00D10A96" w:rsidRPr="00A239BF" w:rsidRDefault="00000000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A0EC575D56B34A278A3995754EE6CF63"/>
          </w:placeholder>
          <w:temporary/>
          <w:showingPlcHdr/>
          <w15:appearance w15:val="hidden"/>
        </w:sdtPr>
        <w:sdtContent>
          <w:r w:rsidR="00D10A96" w:rsidRPr="00A239BF">
            <w:rPr>
              <w:lang w:val="fr-FR"/>
            </w:rPr>
            <w:t>Objective</w:t>
          </w:r>
        </w:sdtContent>
      </w:sdt>
    </w:p>
    <w:p w14:paraId="2689A69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685F154" wp14:editId="5B87E886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08EB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58F3131" w14:textId="466BC77F" w:rsidR="00452B44" w:rsidRPr="00452B44" w:rsidRDefault="001B50FD" w:rsidP="00DC1B52">
      <w:pPr>
        <w:rPr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As a </w:t>
      </w:r>
      <w:proofErr w:type="gramStart"/>
      <w:r>
        <w:rPr>
          <w:rFonts w:ascii="Segoe UI" w:hAnsi="Segoe UI" w:cs="Segoe UI"/>
          <w:color w:val="374151"/>
        </w:rPr>
        <w:t>B.Com</w:t>
      </w:r>
      <w:proofErr w:type="gramEnd"/>
      <w:r>
        <w:rPr>
          <w:rFonts w:ascii="Segoe UI" w:hAnsi="Segoe UI" w:cs="Segoe UI"/>
          <w:color w:val="374151"/>
        </w:rPr>
        <w:t xml:space="preserve"> first-year student with a keen interest in banking, I am eager to start my career, learn on the job, and contribute positively to a dynamic work environment. I am motivated to acquire new skills and apply my dedication to effectively engage with clients.</w:t>
      </w:r>
    </w:p>
    <w:p w14:paraId="6D208C60" w14:textId="7F2E5C74" w:rsidR="00D10A96" w:rsidRDefault="007459EF" w:rsidP="00F41319">
      <w:pPr>
        <w:pStyle w:val="Heading1"/>
      </w:pPr>
      <w:r>
        <w:t>skills</w:t>
      </w:r>
    </w:p>
    <w:p w14:paraId="14B63604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7F041B0" wp14:editId="2714AAB8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3A356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A278A8B" w14:textId="15831DAB" w:rsidR="00D10A96" w:rsidRPr="008F0003" w:rsidRDefault="008F0003" w:rsidP="008F000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of accounting and business </w:t>
      </w:r>
      <w:r w:rsidR="007459EF" w:rsidRPr="008F0003">
        <w:rPr>
          <w:sz w:val="24"/>
          <w:szCs w:val="24"/>
        </w:rPr>
        <w:tab/>
      </w:r>
      <w:r w:rsidR="007459EF" w:rsidRPr="008F0003">
        <w:rPr>
          <w:sz w:val="24"/>
          <w:szCs w:val="24"/>
        </w:rPr>
        <w:tab/>
      </w:r>
      <w:r w:rsidR="007459EF" w:rsidRPr="008F0003">
        <w:rPr>
          <w:sz w:val="24"/>
          <w:szCs w:val="24"/>
        </w:rPr>
        <w:tab/>
      </w:r>
    </w:p>
    <w:p w14:paraId="2A279384" w14:textId="6215D7E0" w:rsidR="007459EF" w:rsidRPr="007459EF" w:rsidRDefault="001B50FD" w:rsidP="007459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Adaptabilit</w:t>
      </w:r>
      <w:r w:rsidR="008F0003">
        <w:rPr>
          <w:sz w:val="24"/>
          <w:szCs w:val="24"/>
        </w:rPr>
        <w:t>y</w:t>
      </w:r>
    </w:p>
    <w:p w14:paraId="3B8797BD" w14:textId="09032FCA" w:rsidR="007459EF" w:rsidRDefault="007459EF" w:rsidP="007459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Active listening</w:t>
      </w:r>
    </w:p>
    <w:p w14:paraId="5A4557A7" w14:textId="46B1A174" w:rsidR="007459EF" w:rsidRDefault="007459EF" w:rsidP="007459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Team work</w:t>
      </w:r>
    </w:p>
    <w:p w14:paraId="2933DCDD" w14:textId="1F21E652" w:rsidR="00D10A96" w:rsidRDefault="007459EF" w:rsidP="00DC1B5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</w:t>
      </w:r>
    </w:p>
    <w:p w14:paraId="3BF657EF" w14:textId="0CBD8B46" w:rsidR="00452B44" w:rsidRPr="00452B44" w:rsidRDefault="008F0003" w:rsidP="00DC1B52">
      <w:pPr>
        <w:pStyle w:val="ListParagraph"/>
        <w:numPr>
          <w:ilvl w:val="0"/>
          <w:numId w:val="14"/>
        </w:numPr>
        <w:rPr>
          <w:rStyle w:val="Heading2Char"/>
          <w:rFonts w:eastAsiaTheme="minorEastAsia" w:cstheme="minorBidi"/>
          <w:b w:val="0"/>
          <w:color w:val="262626" w:themeColor="text1" w:themeTint="D9"/>
          <w:sz w:val="24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 w:val="24"/>
        </w:rPr>
        <w:t xml:space="preserve">Learning attitude </w:t>
      </w:r>
    </w:p>
    <w:p w14:paraId="45ACD8F6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1957FB357FBE4D00BDA939F6C00F727C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130C249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81DAE43" wp14:editId="15B30B3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6BF1D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A612D8" w14:textId="6CAEA6E3" w:rsidR="00D10A96" w:rsidRPr="002D2A1C" w:rsidRDefault="007459EF" w:rsidP="007459EF">
      <w:pPr>
        <w:pStyle w:val="Heading2"/>
        <w:rPr>
          <w:rStyle w:val="NotBold"/>
          <w:sz w:val="24"/>
        </w:rPr>
      </w:pPr>
      <w:r w:rsidRPr="002D2A1C">
        <w:rPr>
          <w:rStyle w:val="NotBold"/>
          <w:sz w:val="24"/>
        </w:rPr>
        <w:t>P</w:t>
      </w:r>
      <w:r w:rsidR="008F0003">
        <w:rPr>
          <w:rStyle w:val="NotBold"/>
          <w:sz w:val="24"/>
        </w:rPr>
        <w:t>u</w:t>
      </w:r>
      <w:r w:rsidRPr="002D2A1C">
        <w:rPr>
          <w:rStyle w:val="NotBold"/>
          <w:sz w:val="24"/>
        </w:rPr>
        <w:t>rsuing Bachelor of com</w:t>
      </w:r>
      <w:r w:rsidR="002133AC">
        <w:rPr>
          <w:rStyle w:val="NotBold"/>
          <w:sz w:val="24"/>
        </w:rPr>
        <w:t>merce</w:t>
      </w:r>
      <w:r w:rsidR="00452B44" w:rsidRPr="002D2A1C">
        <w:rPr>
          <w:rStyle w:val="NotBold"/>
          <w:sz w:val="24"/>
        </w:rPr>
        <w:t xml:space="preserve"> </w:t>
      </w:r>
      <w:r w:rsidRPr="002D2A1C">
        <w:rPr>
          <w:rStyle w:val="NotBold"/>
          <w:sz w:val="24"/>
        </w:rPr>
        <w:t>(</w:t>
      </w:r>
      <w:r w:rsidR="002133AC">
        <w:rPr>
          <w:rStyle w:val="NotBold"/>
          <w:sz w:val="24"/>
        </w:rPr>
        <w:t>1st</w:t>
      </w:r>
      <w:r w:rsidRPr="002D2A1C">
        <w:rPr>
          <w:rStyle w:val="NotBold"/>
          <w:sz w:val="24"/>
        </w:rPr>
        <w:t xml:space="preserve"> year)</w:t>
      </w:r>
    </w:p>
    <w:p w14:paraId="5B0DECAB" w14:textId="507EE29B" w:rsidR="00452B44" w:rsidRPr="002D2A1C" w:rsidRDefault="002133AC" w:rsidP="00452B44">
      <w:pPr>
        <w:rPr>
          <w:sz w:val="24"/>
          <w:szCs w:val="24"/>
        </w:rPr>
      </w:pPr>
      <w:r>
        <w:rPr>
          <w:sz w:val="24"/>
          <w:szCs w:val="24"/>
        </w:rPr>
        <w:t xml:space="preserve">Post graduate govt. college of </w:t>
      </w:r>
      <w:proofErr w:type="gramStart"/>
      <w:r>
        <w:rPr>
          <w:sz w:val="24"/>
          <w:szCs w:val="24"/>
        </w:rPr>
        <w:t xml:space="preserve">girls </w:t>
      </w:r>
      <w:r w:rsidR="00452B44" w:rsidRPr="002D2A1C">
        <w:rPr>
          <w:sz w:val="24"/>
          <w:szCs w:val="24"/>
        </w:rPr>
        <w:t>,</w:t>
      </w:r>
      <w:proofErr w:type="gramEnd"/>
      <w:r w:rsidR="00452B44" w:rsidRPr="002D2A1C">
        <w:rPr>
          <w:sz w:val="24"/>
          <w:szCs w:val="24"/>
        </w:rPr>
        <w:t xml:space="preserve"> Sector- </w:t>
      </w:r>
      <w:r>
        <w:rPr>
          <w:sz w:val="24"/>
          <w:szCs w:val="24"/>
        </w:rPr>
        <w:t>11</w:t>
      </w:r>
      <w:r w:rsidR="00452B44" w:rsidRPr="002D2A1C">
        <w:rPr>
          <w:sz w:val="24"/>
          <w:szCs w:val="24"/>
        </w:rPr>
        <w:t xml:space="preserve"> Chandigarh</w:t>
      </w:r>
    </w:p>
    <w:p w14:paraId="3F5763EB" w14:textId="3F24A27F" w:rsidR="00452B44" w:rsidRPr="002D2A1C" w:rsidRDefault="00452B44" w:rsidP="00452B44">
      <w:pPr>
        <w:rPr>
          <w:sz w:val="24"/>
          <w:szCs w:val="24"/>
        </w:rPr>
      </w:pPr>
      <w:r w:rsidRPr="002D2A1C">
        <w:rPr>
          <w:sz w:val="24"/>
          <w:szCs w:val="24"/>
        </w:rPr>
        <w:t>12</w:t>
      </w:r>
      <w:r w:rsidRPr="002D2A1C">
        <w:rPr>
          <w:sz w:val="24"/>
          <w:szCs w:val="24"/>
          <w:vertAlign w:val="superscript"/>
        </w:rPr>
        <w:t>th</w:t>
      </w:r>
      <w:r w:rsidRPr="002D2A1C">
        <w:rPr>
          <w:sz w:val="24"/>
          <w:szCs w:val="24"/>
        </w:rPr>
        <w:t xml:space="preserve"> from CBSE</w:t>
      </w:r>
    </w:p>
    <w:p w14:paraId="305342EE" w14:textId="30078ED7" w:rsidR="00452B44" w:rsidRPr="002D2A1C" w:rsidRDefault="00452B44" w:rsidP="00452B44">
      <w:pPr>
        <w:rPr>
          <w:sz w:val="24"/>
          <w:szCs w:val="24"/>
        </w:rPr>
      </w:pPr>
      <w:r w:rsidRPr="002D2A1C">
        <w:rPr>
          <w:sz w:val="24"/>
          <w:szCs w:val="24"/>
        </w:rPr>
        <w:t>10</w:t>
      </w:r>
      <w:r w:rsidRPr="002D2A1C">
        <w:rPr>
          <w:sz w:val="24"/>
          <w:szCs w:val="24"/>
          <w:vertAlign w:val="superscript"/>
        </w:rPr>
        <w:t>th</w:t>
      </w:r>
      <w:r w:rsidRPr="002D2A1C">
        <w:rPr>
          <w:sz w:val="24"/>
          <w:szCs w:val="24"/>
        </w:rPr>
        <w:t xml:space="preserve"> from CBSE</w:t>
      </w:r>
    </w:p>
    <w:p w14:paraId="602DB591" w14:textId="77777777" w:rsidR="00D10A96" w:rsidRPr="00DC1B52" w:rsidRDefault="00D10A96" w:rsidP="00D10A96"/>
    <w:p w14:paraId="0F3A2DCB" w14:textId="29AEF7DE" w:rsidR="00D10A96" w:rsidRDefault="00452B44" w:rsidP="00DC1B52">
      <w:pPr>
        <w:pStyle w:val="Heading1"/>
      </w:pPr>
      <w:r>
        <w:t>language known</w:t>
      </w:r>
    </w:p>
    <w:p w14:paraId="45FB6B7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76C05F2" wp14:editId="662CEE74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9B02B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95755DD" w14:textId="6F1BA17A" w:rsidR="00D10A96" w:rsidRPr="00452B44" w:rsidRDefault="00452B44" w:rsidP="00452B4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2B44">
        <w:rPr>
          <w:sz w:val="24"/>
          <w:szCs w:val="24"/>
        </w:rPr>
        <w:t>English</w:t>
      </w:r>
    </w:p>
    <w:p w14:paraId="4F50A745" w14:textId="365FF120" w:rsidR="008F0003" w:rsidRDefault="00452B44" w:rsidP="008F00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2B44">
        <w:rPr>
          <w:sz w:val="24"/>
          <w:szCs w:val="24"/>
        </w:rPr>
        <w:t>Hindi</w:t>
      </w:r>
    </w:p>
    <w:p w14:paraId="638BF94F" w14:textId="77777777" w:rsidR="008F0003" w:rsidRPr="008F0003" w:rsidRDefault="008F0003" w:rsidP="008F0003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p w14:paraId="57CF8F05" w14:textId="732F4B79" w:rsidR="00452B44" w:rsidRDefault="00452B44" w:rsidP="00452B44">
      <w:pPr>
        <w:pStyle w:val="Heading1"/>
        <w:rPr>
          <w:rFonts w:ascii="Calibri" w:hAnsi="Calibri" w:cstheme="majorBidi"/>
          <w:b/>
          <w:szCs w:val="24"/>
        </w:rPr>
      </w:pPr>
      <w:r>
        <w:rPr>
          <w:rFonts w:ascii="Calibri" w:hAnsi="Calibri" w:cstheme="majorBidi"/>
          <w:b/>
          <w:szCs w:val="24"/>
        </w:rPr>
        <w:t>strength</w:t>
      </w:r>
    </w:p>
    <w:p w14:paraId="50AE9067" w14:textId="77777777" w:rsidR="00452B44" w:rsidRPr="00D10A96" w:rsidRDefault="00452B44" w:rsidP="00452B44">
      <w:pPr>
        <w:pStyle w:val="Line"/>
      </w:pPr>
      <w:r w:rsidRPr="00D10A96">
        <mc:AlternateContent>
          <mc:Choice Requires="wps">
            <w:drawing>
              <wp:inline distT="0" distB="0" distL="0" distR="0" wp14:anchorId="24689DDC" wp14:editId="5C7CCC60">
                <wp:extent cx="5943600" cy="0"/>
                <wp:effectExtent l="0" t="0" r="0" b="0"/>
                <wp:docPr id="9512024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FFA41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78E18D3" w14:textId="77777777" w:rsidR="00452B44" w:rsidRPr="00452B44" w:rsidRDefault="00452B44" w:rsidP="00452B4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52B44">
        <w:rPr>
          <w:sz w:val="28"/>
          <w:szCs w:val="28"/>
        </w:rPr>
        <w:t>Positive attitude</w:t>
      </w:r>
    </w:p>
    <w:p w14:paraId="015B3165" w14:textId="77777777" w:rsidR="00452B44" w:rsidRDefault="00452B44" w:rsidP="00452B4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52B44">
        <w:rPr>
          <w:sz w:val="28"/>
          <w:szCs w:val="28"/>
        </w:rPr>
        <w:t xml:space="preserve">Smart working and quick learner </w:t>
      </w:r>
    </w:p>
    <w:p w14:paraId="1F6D952A" w14:textId="42C423AE" w:rsidR="00452B44" w:rsidRDefault="00452B44" w:rsidP="00452B4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Initiative</w:t>
      </w:r>
    </w:p>
    <w:p w14:paraId="27ADC8E4" w14:textId="5100992F" w:rsidR="00452B44" w:rsidRDefault="00452B44" w:rsidP="00452B44">
      <w:pPr>
        <w:rPr>
          <w:sz w:val="28"/>
          <w:szCs w:val="28"/>
        </w:rPr>
      </w:pPr>
      <w:r w:rsidRPr="00D10A96">
        <w:rPr>
          <w:noProof/>
        </w:rPr>
        <mc:AlternateContent>
          <mc:Choice Requires="wps">
            <w:drawing>
              <wp:inline distT="0" distB="0" distL="0" distR="0" wp14:anchorId="744E2B13" wp14:editId="6B0689FF">
                <wp:extent cx="5943600" cy="0"/>
                <wp:effectExtent l="0" t="0" r="0" b="0"/>
                <wp:docPr id="210059908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0054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339584F" w14:textId="144E2675" w:rsidR="00452B44" w:rsidRPr="00A92255" w:rsidRDefault="00A92255" w:rsidP="00452B44">
      <w:pPr>
        <w:rPr>
          <w:sz w:val="24"/>
          <w:szCs w:val="24"/>
        </w:rPr>
      </w:pPr>
      <w:r w:rsidRPr="00A92255">
        <w:rPr>
          <w:sz w:val="24"/>
          <w:szCs w:val="24"/>
        </w:rPr>
        <w:t>I hereby declare that all the information provided here is correct to the best of my knowledge and I always give devoted service if appointed</w:t>
      </w:r>
      <w:r>
        <w:rPr>
          <w:sz w:val="24"/>
          <w:szCs w:val="24"/>
        </w:rPr>
        <w:t>.</w:t>
      </w:r>
    </w:p>
    <w:sectPr w:rsidR="00452B44" w:rsidRPr="00A92255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22CE" w14:textId="77777777" w:rsidR="00B15D31" w:rsidRDefault="00B15D31">
      <w:r>
        <w:separator/>
      </w:r>
    </w:p>
  </w:endnote>
  <w:endnote w:type="continuationSeparator" w:id="0">
    <w:p w14:paraId="1FD8B977" w14:textId="77777777" w:rsidR="00B15D31" w:rsidRDefault="00B1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7DBA" w14:textId="77777777" w:rsidR="00B15D31" w:rsidRDefault="00B15D31">
      <w:r>
        <w:separator/>
      </w:r>
    </w:p>
  </w:footnote>
  <w:footnote w:type="continuationSeparator" w:id="0">
    <w:p w14:paraId="5DD68893" w14:textId="77777777" w:rsidR="00B15D31" w:rsidRDefault="00B1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C6380"/>
    <w:multiLevelType w:val="hybridMultilevel"/>
    <w:tmpl w:val="1F72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F56B1"/>
    <w:multiLevelType w:val="hybridMultilevel"/>
    <w:tmpl w:val="1056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2E5930"/>
    <w:multiLevelType w:val="hybridMultilevel"/>
    <w:tmpl w:val="91FAC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AA73A8"/>
    <w:multiLevelType w:val="hybridMultilevel"/>
    <w:tmpl w:val="9DFE8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7476F"/>
    <w:multiLevelType w:val="hybridMultilevel"/>
    <w:tmpl w:val="719E3C42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2"/>
  </w:num>
  <w:num w:numId="12" w16cid:durableId="973682587">
    <w:abstractNumId w:val="13"/>
  </w:num>
  <w:num w:numId="13" w16cid:durableId="290981187">
    <w:abstractNumId w:val="15"/>
  </w:num>
  <w:num w:numId="14" w16cid:durableId="1019311401">
    <w:abstractNumId w:val="17"/>
  </w:num>
  <w:num w:numId="15" w16cid:durableId="2065399061">
    <w:abstractNumId w:val="16"/>
  </w:num>
  <w:num w:numId="16" w16cid:durableId="2108652943">
    <w:abstractNumId w:val="10"/>
  </w:num>
  <w:num w:numId="17" w16cid:durableId="1873690726">
    <w:abstractNumId w:val="11"/>
  </w:num>
  <w:num w:numId="18" w16cid:durableId="2051801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EF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B50FD"/>
    <w:rsid w:val="001C1671"/>
    <w:rsid w:val="001F1ADE"/>
    <w:rsid w:val="001F2A92"/>
    <w:rsid w:val="001F4A24"/>
    <w:rsid w:val="001F687C"/>
    <w:rsid w:val="001F75DB"/>
    <w:rsid w:val="0020288A"/>
    <w:rsid w:val="002117CE"/>
    <w:rsid w:val="002133AC"/>
    <w:rsid w:val="002256D0"/>
    <w:rsid w:val="00237DBF"/>
    <w:rsid w:val="002474A1"/>
    <w:rsid w:val="00254EBD"/>
    <w:rsid w:val="00277A50"/>
    <w:rsid w:val="00283C8C"/>
    <w:rsid w:val="0028502B"/>
    <w:rsid w:val="002A0482"/>
    <w:rsid w:val="002D2A1C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2B44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459EF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8F0003"/>
    <w:rsid w:val="0091372E"/>
    <w:rsid w:val="00936886"/>
    <w:rsid w:val="009719F3"/>
    <w:rsid w:val="00971A48"/>
    <w:rsid w:val="00972ECD"/>
    <w:rsid w:val="009C55E7"/>
    <w:rsid w:val="009F2E15"/>
    <w:rsid w:val="009F3760"/>
    <w:rsid w:val="00A239BF"/>
    <w:rsid w:val="00A46867"/>
    <w:rsid w:val="00A537EA"/>
    <w:rsid w:val="00A82923"/>
    <w:rsid w:val="00A92255"/>
    <w:rsid w:val="00AB6CCF"/>
    <w:rsid w:val="00AC6978"/>
    <w:rsid w:val="00AE18D5"/>
    <w:rsid w:val="00AE5969"/>
    <w:rsid w:val="00B0548E"/>
    <w:rsid w:val="00B06F91"/>
    <w:rsid w:val="00B15D3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45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ahiba.k797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C575D56B34A278A3995754EE6C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1FAE4-5E3F-4E5E-9994-AAA41099BA7B}"/>
      </w:docPartPr>
      <w:docPartBody>
        <w:p w:rsidR="00093609" w:rsidRDefault="00000000">
          <w:pPr>
            <w:pStyle w:val="A0EC575D56B34A278A3995754EE6CF63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1957FB357FBE4D00BDA939F6C00F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2E13-ACE3-46CC-AE39-55BD19C4FFBD}"/>
      </w:docPartPr>
      <w:docPartBody>
        <w:p w:rsidR="00093609" w:rsidRDefault="00000000">
          <w:pPr>
            <w:pStyle w:val="1957FB357FBE4D00BDA939F6C00F727C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2"/>
    <w:rsid w:val="00093609"/>
    <w:rsid w:val="002E3F7A"/>
    <w:rsid w:val="006E5642"/>
    <w:rsid w:val="00867910"/>
    <w:rsid w:val="00A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C575D56B34A278A3995754EE6CF63">
    <w:name w:val="A0EC575D56B34A278A3995754EE6CF63"/>
  </w:style>
  <w:style w:type="paragraph" w:customStyle="1" w:styleId="1957FB357FBE4D00BDA939F6C00F727C">
    <w:name w:val="1957FB357FBE4D00BDA939F6C00F727C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2023-12-20T07:43:00Z</dcterms:created>
  <dcterms:modified xsi:type="dcterms:W3CDTF">2024-01-03T16:00:00Z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